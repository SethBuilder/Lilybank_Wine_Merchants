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E0A41" w14:textId="77777777" w:rsidR="00084CAF" w:rsidRPr="00A766E1" w:rsidRDefault="00A766E1">
      <w:pPr>
        <w:rPr>
          <w:sz w:val="28"/>
          <w:szCs w:val="28"/>
        </w:rPr>
      </w:pPr>
      <w:r w:rsidRPr="00A766E1">
        <w:rPr>
          <w:sz w:val="28"/>
          <w:szCs w:val="28"/>
        </w:rPr>
        <w:t>Name: Seif Elmughrabi</w:t>
      </w:r>
    </w:p>
    <w:p w14:paraId="47EC23A6" w14:textId="77777777" w:rsidR="00A766E1" w:rsidRPr="00A766E1" w:rsidRDefault="00A766E1">
      <w:pPr>
        <w:rPr>
          <w:sz w:val="28"/>
          <w:szCs w:val="28"/>
        </w:rPr>
      </w:pPr>
      <w:r w:rsidRPr="00A766E1">
        <w:rPr>
          <w:sz w:val="28"/>
          <w:szCs w:val="28"/>
        </w:rPr>
        <w:t>Metric Number: 2219120e</w:t>
      </w:r>
    </w:p>
    <w:p w14:paraId="49206E72" w14:textId="77777777" w:rsidR="00A766E1" w:rsidRPr="00A766E1" w:rsidRDefault="00A766E1">
      <w:pPr>
        <w:rPr>
          <w:sz w:val="28"/>
          <w:szCs w:val="28"/>
        </w:rPr>
      </w:pPr>
    </w:p>
    <w:p w14:paraId="7C39EEC4" w14:textId="77777777" w:rsidR="00A766E1" w:rsidRPr="00A766E1" w:rsidRDefault="00A766E1">
      <w:pPr>
        <w:rPr>
          <w:i/>
          <w:iCs/>
          <w:sz w:val="28"/>
          <w:szCs w:val="28"/>
        </w:rPr>
      </w:pPr>
      <w:r w:rsidRPr="00A766E1">
        <w:rPr>
          <w:i/>
          <w:iCs/>
          <w:sz w:val="28"/>
          <w:szCs w:val="28"/>
        </w:rPr>
        <w:t>Assessed exercise 1</w:t>
      </w:r>
    </w:p>
    <w:p w14:paraId="5589CFDC" w14:textId="77777777" w:rsidR="00A766E1" w:rsidRPr="00A766E1" w:rsidRDefault="00A766E1">
      <w:pPr>
        <w:rPr>
          <w:b/>
          <w:bCs/>
          <w:sz w:val="28"/>
          <w:szCs w:val="28"/>
        </w:rPr>
      </w:pPr>
      <w:r w:rsidRPr="00A766E1">
        <w:rPr>
          <w:b/>
          <w:bCs/>
          <w:sz w:val="28"/>
          <w:szCs w:val="28"/>
        </w:rPr>
        <w:t xml:space="preserve">Lillybank Wine Merchants </w:t>
      </w:r>
    </w:p>
    <w:p w14:paraId="22F8121A" w14:textId="77777777" w:rsidR="00A766E1" w:rsidRDefault="00A766E1">
      <w:pPr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60CEE01" wp14:editId="29137FF2">
            <wp:extent cx="5715000" cy="4286250"/>
            <wp:effectExtent l="0" t="0" r="0" b="0"/>
            <wp:docPr id="1" name="Picture 1" descr="http://www.gurfc.co.uk/wp-content/uploads/2013/09/GlasgowUni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fc.co.uk/wp-content/uploads/2013/09/GlasgowUniLogo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277E" w14:textId="77777777" w:rsidR="00A766E1" w:rsidRDefault="00A766E1">
      <w:pPr>
        <w:rPr>
          <w:sz w:val="28"/>
          <w:szCs w:val="28"/>
        </w:rPr>
      </w:pPr>
    </w:p>
    <w:p w14:paraId="6F86E184" w14:textId="77777777" w:rsidR="00A766E1" w:rsidRDefault="00A766E1">
      <w:pPr>
        <w:rPr>
          <w:sz w:val="28"/>
          <w:szCs w:val="28"/>
        </w:rPr>
      </w:pPr>
    </w:p>
    <w:p w14:paraId="24866F81" w14:textId="77777777" w:rsidR="00A766E1" w:rsidRDefault="00A766E1">
      <w:pPr>
        <w:rPr>
          <w:sz w:val="28"/>
          <w:szCs w:val="28"/>
        </w:rPr>
      </w:pPr>
    </w:p>
    <w:p w14:paraId="547066BA" w14:textId="77777777" w:rsidR="00A766E1" w:rsidRDefault="00A766E1">
      <w:pPr>
        <w:rPr>
          <w:sz w:val="28"/>
          <w:szCs w:val="28"/>
        </w:rPr>
      </w:pPr>
    </w:p>
    <w:p w14:paraId="7721D69E" w14:textId="77777777" w:rsidR="00A766E1" w:rsidRDefault="00A766E1">
      <w:pPr>
        <w:rPr>
          <w:sz w:val="28"/>
          <w:szCs w:val="28"/>
        </w:rPr>
      </w:pPr>
    </w:p>
    <w:p w14:paraId="68335E90" w14:textId="77777777" w:rsidR="00A766E1" w:rsidRDefault="00A766E1">
      <w:pPr>
        <w:rPr>
          <w:sz w:val="28"/>
          <w:szCs w:val="28"/>
        </w:rPr>
      </w:pPr>
    </w:p>
    <w:p w14:paraId="15BF9B33" w14:textId="77777777" w:rsidR="0048480B" w:rsidRDefault="004848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1A1AE" w14:textId="77777777" w:rsidR="00A766E1" w:rsidRDefault="00A766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Assumptions:</w:t>
      </w:r>
    </w:p>
    <w:p w14:paraId="23948C38" w14:textId="77777777" w:rsidR="00A766E1" w:rsidRPr="00A766E1" w:rsidRDefault="00A766E1" w:rsidP="009028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66E1">
        <w:rPr>
          <w:sz w:val="24"/>
          <w:szCs w:val="24"/>
        </w:rPr>
        <w:t>Wine name</w:t>
      </w:r>
      <w:r>
        <w:rPr>
          <w:sz w:val="24"/>
          <w:szCs w:val="24"/>
        </w:rPr>
        <w:t xml:space="preserve"> text field</w:t>
      </w:r>
      <w:r w:rsidRPr="00A766E1">
        <w:rPr>
          <w:sz w:val="24"/>
          <w:szCs w:val="24"/>
        </w:rPr>
        <w:t xml:space="preserve"> is 15 characters long.</w:t>
      </w:r>
    </w:p>
    <w:p w14:paraId="14D40B80" w14:textId="77777777" w:rsidR="00A766E1" w:rsidRDefault="00A766E1" w:rsidP="00A76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66E1">
        <w:rPr>
          <w:sz w:val="24"/>
          <w:szCs w:val="24"/>
        </w:rPr>
        <w:t>Wine quantity and price text fields are 6 digits long.</w:t>
      </w:r>
    </w:p>
    <w:p w14:paraId="25C9E819" w14:textId="16BBA09F" w:rsidR="00A766E1" w:rsidRDefault="00A766E1" w:rsidP="00A766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</w:t>
      </w:r>
      <w:r w:rsidR="00FE3D96">
        <w:rPr>
          <w:sz w:val="24"/>
          <w:szCs w:val="24"/>
        </w:rPr>
        <w:t>ction and balance text fields are</w:t>
      </w:r>
      <w:r>
        <w:rPr>
          <w:sz w:val="24"/>
          <w:szCs w:val="24"/>
        </w:rPr>
        <w:t xml:space="preserve"> 10 digits long.</w:t>
      </w:r>
    </w:p>
    <w:p w14:paraId="4DD9BC35" w14:textId="77777777" w:rsidR="00A766E1" w:rsidRDefault="00A766E1" w:rsidP="00A766E1">
      <w:pPr>
        <w:rPr>
          <w:sz w:val="28"/>
          <w:szCs w:val="28"/>
        </w:rPr>
      </w:pPr>
      <w:r w:rsidRPr="00A766E1">
        <w:rPr>
          <w:sz w:val="28"/>
          <w:szCs w:val="28"/>
        </w:rPr>
        <w:t>Deficiency:</w:t>
      </w:r>
    </w:p>
    <w:p w14:paraId="35160EC7" w14:textId="370DC12A" w:rsidR="00A766E1" w:rsidRDefault="00A766E1" w:rsidP="00691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28A4">
        <w:rPr>
          <w:sz w:val="24"/>
          <w:szCs w:val="24"/>
        </w:rPr>
        <w:t>Upon testing, sometime</w:t>
      </w:r>
      <w:r w:rsidR="00FE3D96">
        <w:rPr>
          <w:sz w:val="24"/>
          <w:szCs w:val="24"/>
        </w:rPr>
        <w:t>s</w:t>
      </w:r>
      <w:r w:rsidRPr="009028A4">
        <w:rPr>
          <w:sz w:val="24"/>
          <w:szCs w:val="24"/>
        </w:rPr>
        <w:t xml:space="preserve"> a wide space appears between the decimal dot and the two decimal digits.</w:t>
      </w:r>
      <w:r w:rsidR="0069143F">
        <w:rPr>
          <w:sz w:val="24"/>
          <w:szCs w:val="24"/>
        </w:rPr>
        <w:t xml:space="preserve"> It might be solved with special tweaking to String Format.</w:t>
      </w:r>
    </w:p>
    <w:p w14:paraId="2A41B3BF" w14:textId="77777777" w:rsidR="009028A4" w:rsidRPr="009028A4" w:rsidRDefault="009028A4" w:rsidP="009028A4">
      <w:pPr>
        <w:rPr>
          <w:sz w:val="24"/>
          <w:szCs w:val="24"/>
        </w:rPr>
      </w:pPr>
      <w:r w:rsidRPr="009028A4">
        <w:rPr>
          <w:sz w:val="24"/>
          <w:szCs w:val="24"/>
        </w:rPr>
        <w:t xml:space="preserve">Example: when initial balance is </w:t>
      </w:r>
      <w:r w:rsidRPr="009028A4">
        <w:rPr>
          <w:rFonts w:ascii="Arial" w:hAnsi="Arial" w:cs="Arial"/>
          <w:color w:val="666666"/>
          <w:shd w:val="clear" w:color="auto" w:fill="FFFFFF"/>
        </w:rPr>
        <w:t>£</w:t>
      </w:r>
      <w:r w:rsidRPr="009028A4">
        <w:rPr>
          <w:sz w:val="24"/>
          <w:szCs w:val="24"/>
        </w:rPr>
        <w:t xml:space="preserve">1 and we apply a return for: quantity=1, price </w:t>
      </w:r>
      <w:r w:rsidRPr="009028A4">
        <w:rPr>
          <w:rFonts w:ascii="Arial" w:hAnsi="Arial" w:cs="Arial"/>
          <w:color w:val="666666"/>
          <w:shd w:val="clear" w:color="auto" w:fill="FFFFFF"/>
        </w:rPr>
        <w:t>£</w:t>
      </w:r>
      <w:r w:rsidRPr="009028A4">
        <w:rPr>
          <w:sz w:val="24"/>
          <w:szCs w:val="24"/>
        </w:rPr>
        <w:t>1.</w:t>
      </w:r>
    </w:p>
    <w:p w14:paraId="35997CDB" w14:textId="77777777" w:rsidR="009028A4" w:rsidRDefault="009028A4" w:rsidP="009028A4">
      <w:pPr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C2029BF" wp14:editId="28EE857D">
            <wp:extent cx="24193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A88F" w14:textId="77777777" w:rsidR="009028A4" w:rsidRDefault="009028A4" w:rsidP="009028A4">
      <w:pPr>
        <w:rPr>
          <w:sz w:val="28"/>
          <w:szCs w:val="28"/>
        </w:rPr>
      </w:pPr>
    </w:p>
    <w:p w14:paraId="29EA6F56" w14:textId="77777777" w:rsidR="009028A4" w:rsidRDefault="009028A4" w:rsidP="009028A4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21BDF39C" w14:textId="77777777" w:rsidR="009028A4" w:rsidRDefault="009028A4" w:rsidP="009028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 dump for initial input data</w:t>
      </w:r>
      <w:r w:rsidR="0048480B">
        <w:rPr>
          <w:sz w:val="28"/>
          <w:szCs w:val="28"/>
        </w:rPr>
        <w:t>.</w:t>
      </w:r>
    </w:p>
    <w:p w14:paraId="0F377873" w14:textId="77777777" w:rsidR="009028A4" w:rsidRDefault="009028A4" w:rsidP="0069143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Customer name: </w:t>
      </w:r>
      <w:r w:rsidRPr="009028A4">
        <w:rPr>
          <w:b/>
          <w:bCs/>
          <w:sz w:val="28"/>
          <w:szCs w:val="28"/>
        </w:rPr>
        <w:t>Jane Smith</w:t>
      </w:r>
      <w:r>
        <w:rPr>
          <w:sz w:val="28"/>
          <w:szCs w:val="28"/>
        </w:rPr>
        <w:t xml:space="preserve">, initial balance: </w:t>
      </w:r>
      <w:r w:rsidRPr="0069143F">
        <w:rPr>
          <w:sz w:val="28"/>
          <w:szCs w:val="28"/>
        </w:rPr>
        <w:t>£</w:t>
      </w:r>
      <w:r w:rsidRPr="009028A4">
        <w:rPr>
          <w:b/>
          <w:bCs/>
          <w:sz w:val="28"/>
          <w:szCs w:val="28"/>
        </w:rPr>
        <w:t>100.236</w:t>
      </w:r>
    </w:p>
    <w:p w14:paraId="5E147FE9" w14:textId="77777777" w:rsidR="009028A4" w:rsidRDefault="009028A4" w:rsidP="009028A4">
      <w:pPr>
        <w:pStyle w:val="ListParagraph"/>
        <w:rPr>
          <w:b/>
          <w:bCs/>
          <w:sz w:val="28"/>
          <w:szCs w:val="28"/>
        </w:rPr>
      </w:pPr>
    </w:p>
    <w:p w14:paraId="537BE6F5" w14:textId="77777777" w:rsidR="009028A4" w:rsidRDefault="009028A4" w:rsidP="009028A4">
      <w:pPr>
        <w:pStyle w:val="ListParagrap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183E50C" wp14:editId="1BF6F8FE">
            <wp:extent cx="44005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32A0" w14:textId="77777777" w:rsidR="009028A4" w:rsidRDefault="009028A4" w:rsidP="009028A4">
      <w:pPr>
        <w:pStyle w:val="ListParagraph"/>
        <w:rPr>
          <w:sz w:val="28"/>
          <w:szCs w:val="28"/>
        </w:rPr>
      </w:pPr>
    </w:p>
    <w:p w14:paraId="799AF3FF" w14:textId="77777777" w:rsidR="009028A4" w:rsidRDefault="009028A4" w:rsidP="009028A4">
      <w:pPr>
        <w:pStyle w:val="ListParagraph"/>
        <w:rPr>
          <w:sz w:val="28"/>
          <w:szCs w:val="28"/>
        </w:rPr>
      </w:pPr>
    </w:p>
    <w:p w14:paraId="488F6F9A" w14:textId="77777777" w:rsidR="0048480B" w:rsidRDefault="0048480B" w:rsidP="00484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 dump for number input validation</w:t>
      </w:r>
      <w:r>
        <w:rPr>
          <w:noProof/>
          <w:lang w:val="en-GB" w:eastAsia="en-GB"/>
        </w:rPr>
        <w:drawing>
          <wp:inline distT="0" distB="0" distL="0" distR="0" wp14:anchorId="208E6A89" wp14:editId="1299BD8C">
            <wp:extent cx="4713089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565" cy="26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4B6D" w14:textId="77777777" w:rsidR="00302751" w:rsidRDefault="00302751" w:rsidP="00302751">
      <w:pPr>
        <w:rPr>
          <w:sz w:val="28"/>
          <w:szCs w:val="28"/>
        </w:rPr>
      </w:pPr>
    </w:p>
    <w:p w14:paraId="7C8F5E53" w14:textId="77777777" w:rsidR="00302751" w:rsidRDefault="00302751" w:rsidP="00302751">
      <w:pPr>
        <w:rPr>
          <w:sz w:val="28"/>
          <w:szCs w:val="28"/>
        </w:rPr>
      </w:pPr>
    </w:p>
    <w:p w14:paraId="23228C2B" w14:textId="77777777" w:rsidR="00302751" w:rsidRDefault="00302751" w:rsidP="003027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 dump of positive balance after a sale.</w:t>
      </w:r>
    </w:p>
    <w:p w14:paraId="7F680464" w14:textId="77777777" w:rsidR="00302751" w:rsidRDefault="00302751" w:rsidP="003027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Initial balance = -17.49, quantity = 15, price = 18.99 pounds.</w:t>
      </w:r>
    </w:p>
    <w:p w14:paraId="547D6810" w14:textId="77777777" w:rsidR="00302751" w:rsidRDefault="00302751" w:rsidP="003027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6A0E11D7" w14:textId="77777777" w:rsidR="00302751" w:rsidRDefault="00302751" w:rsidP="0069143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Transaction amount: 18.99*15 = </w:t>
      </w:r>
      <w:r w:rsidR="009028A4" w:rsidRPr="0069143F">
        <w:rPr>
          <w:sz w:val="28"/>
          <w:szCs w:val="28"/>
        </w:rPr>
        <w:t>£</w:t>
      </w:r>
      <w:r w:rsidRPr="00302751">
        <w:rPr>
          <w:b/>
          <w:bCs/>
          <w:sz w:val="28"/>
          <w:szCs w:val="28"/>
        </w:rPr>
        <w:t>284.85</w:t>
      </w:r>
    </w:p>
    <w:p w14:paraId="38CF51C1" w14:textId="77777777" w:rsidR="00302751" w:rsidRDefault="00302751" w:rsidP="0069143F">
      <w:pPr>
        <w:pStyle w:val="ListParagraph"/>
        <w:rPr>
          <w:b/>
          <w:bCs/>
          <w:sz w:val="28"/>
          <w:szCs w:val="28"/>
        </w:rPr>
      </w:pPr>
      <w:r w:rsidRPr="00302751">
        <w:rPr>
          <w:sz w:val="28"/>
          <w:szCs w:val="28"/>
        </w:rPr>
        <w:t>Current balance</w:t>
      </w:r>
      <w:r>
        <w:rPr>
          <w:sz w:val="28"/>
          <w:szCs w:val="28"/>
        </w:rPr>
        <w:t xml:space="preserve">: 284.85-17.49 = </w:t>
      </w:r>
      <w:r w:rsidR="009028A4" w:rsidRPr="0069143F">
        <w:rPr>
          <w:sz w:val="28"/>
          <w:szCs w:val="28"/>
        </w:rPr>
        <w:t>£</w:t>
      </w:r>
      <w:r w:rsidRPr="00302751">
        <w:rPr>
          <w:b/>
          <w:bCs/>
          <w:sz w:val="28"/>
          <w:szCs w:val="28"/>
        </w:rPr>
        <w:t>267.36</w:t>
      </w:r>
    </w:p>
    <w:p w14:paraId="04801B21" w14:textId="77777777" w:rsidR="00302751" w:rsidRDefault="00302751" w:rsidP="00302751">
      <w:pPr>
        <w:pStyle w:val="ListParagrap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C99930B" wp14:editId="3AAAEFC1">
            <wp:extent cx="4709192" cy="155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469" cy="15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570" w14:textId="77777777" w:rsidR="00302751" w:rsidRDefault="00302751" w:rsidP="00302751">
      <w:pPr>
        <w:pStyle w:val="ListParagraph"/>
        <w:rPr>
          <w:sz w:val="28"/>
          <w:szCs w:val="28"/>
        </w:rPr>
      </w:pPr>
    </w:p>
    <w:p w14:paraId="50AF2938" w14:textId="77777777" w:rsidR="00302751" w:rsidRDefault="00302751" w:rsidP="003027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 dump of negative balance after a return.</w:t>
      </w:r>
    </w:p>
    <w:p w14:paraId="6ACD39E2" w14:textId="77777777" w:rsidR="00302751" w:rsidRDefault="00302751" w:rsidP="006914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Initial balance = </w:t>
      </w:r>
      <w:r w:rsidR="0069143F">
        <w:rPr>
          <w:sz w:val="28"/>
          <w:szCs w:val="28"/>
        </w:rPr>
        <w:t>0</w:t>
      </w:r>
      <w:r>
        <w:rPr>
          <w:sz w:val="28"/>
          <w:szCs w:val="28"/>
        </w:rPr>
        <w:t xml:space="preserve">, quantity = </w:t>
      </w:r>
      <w:r w:rsidR="0069143F">
        <w:rPr>
          <w:sz w:val="28"/>
          <w:szCs w:val="28"/>
        </w:rPr>
        <w:t>1</w:t>
      </w:r>
      <w:r>
        <w:rPr>
          <w:sz w:val="28"/>
          <w:szCs w:val="28"/>
        </w:rPr>
        <w:t xml:space="preserve">, price = </w:t>
      </w:r>
      <w:r w:rsidR="009028A4" w:rsidRPr="0069143F">
        <w:rPr>
          <w:sz w:val="28"/>
          <w:szCs w:val="28"/>
        </w:rPr>
        <w:t>£</w:t>
      </w:r>
      <w:r w:rsidR="0069143F">
        <w:rPr>
          <w:sz w:val="28"/>
          <w:szCs w:val="28"/>
        </w:rPr>
        <w:t>3.97</w:t>
      </w:r>
      <w:r>
        <w:rPr>
          <w:sz w:val="28"/>
          <w:szCs w:val="28"/>
        </w:rPr>
        <w:t>.</w:t>
      </w:r>
    </w:p>
    <w:p w14:paraId="5E328C8F" w14:textId="77777777" w:rsidR="00302751" w:rsidRDefault="00302751" w:rsidP="003027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544734B9" w14:textId="77777777" w:rsidR="00302751" w:rsidRDefault="00302751" w:rsidP="0069143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Transaction amount: </w:t>
      </w:r>
      <w:r w:rsidR="0069143F">
        <w:rPr>
          <w:sz w:val="28"/>
          <w:szCs w:val="28"/>
        </w:rPr>
        <w:t>3.97</w:t>
      </w:r>
      <w:r>
        <w:rPr>
          <w:sz w:val="28"/>
          <w:szCs w:val="28"/>
        </w:rPr>
        <w:t>*</w:t>
      </w:r>
      <w:r w:rsidR="0069143F">
        <w:rPr>
          <w:sz w:val="28"/>
          <w:szCs w:val="28"/>
        </w:rPr>
        <w:t>1*.8</w:t>
      </w:r>
      <w:r>
        <w:rPr>
          <w:sz w:val="28"/>
          <w:szCs w:val="28"/>
        </w:rPr>
        <w:t xml:space="preserve"> = </w:t>
      </w:r>
      <w:r w:rsidR="009028A4" w:rsidRPr="0069143F">
        <w:rPr>
          <w:sz w:val="28"/>
          <w:szCs w:val="28"/>
        </w:rPr>
        <w:t>£</w:t>
      </w:r>
      <w:r w:rsidR="0069143F">
        <w:rPr>
          <w:b/>
          <w:bCs/>
          <w:sz w:val="28"/>
          <w:szCs w:val="28"/>
        </w:rPr>
        <w:t>3.176 (rounded to 3.18)</w:t>
      </w:r>
    </w:p>
    <w:p w14:paraId="4ABE70D4" w14:textId="25B83416" w:rsidR="00302751" w:rsidRDefault="00302751" w:rsidP="0069143F">
      <w:pPr>
        <w:pStyle w:val="ListParagraph"/>
        <w:rPr>
          <w:b/>
          <w:bCs/>
          <w:sz w:val="28"/>
          <w:szCs w:val="28"/>
        </w:rPr>
      </w:pPr>
      <w:r w:rsidRPr="00302751">
        <w:rPr>
          <w:sz w:val="28"/>
          <w:szCs w:val="28"/>
        </w:rPr>
        <w:t>Current balance</w:t>
      </w:r>
      <w:r>
        <w:rPr>
          <w:sz w:val="28"/>
          <w:szCs w:val="28"/>
        </w:rPr>
        <w:t xml:space="preserve">: 284.85-17.49 = </w:t>
      </w:r>
      <w:r w:rsidR="009028A4" w:rsidRPr="0069143F">
        <w:rPr>
          <w:sz w:val="28"/>
          <w:szCs w:val="28"/>
        </w:rPr>
        <w:t>£</w:t>
      </w:r>
      <w:r w:rsidR="00FE3D96">
        <w:rPr>
          <w:sz w:val="28"/>
          <w:szCs w:val="28"/>
        </w:rPr>
        <w:t>-</w:t>
      </w:r>
      <w:bookmarkStart w:id="0" w:name="_GoBack"/>
      <w:bookmarkEnd w:id="0"/>
      <w:r w:rsidR="0069143F">
        <w:rPr>
          <w:b/>
          <w:bCs/>
          <w:sz w:val="28"/>
          <w:szCs w:val="28"/>
        </w:rPr>
        <w:t>3.18</w:t>
      </w:r>
    </w:p>
    <w:p w14:paraId="06FB43C5" w14:textId="77777777" w:rsidR="00302751" w:rsidRPr="00302751" w:rsidRDefault="00302751" w:rsidP="00302751">
      <w:pPr>
        <w:pStyle w:val="ListParagrap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ABC8206" wp14:editId="3CD501E3">
            <wp:extent cx="4910683" cy="17049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868" cy="17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8C5E" w14:textId="77777777" w:rsidR="00302751" w:rsidRPr="00302751" w:rsidRDefault="00302751" w:rsidP="00302751">
      <w:pPr>
        <w:pStyle w:val="ListParagraph"/>
        <w:rPr>
          <w:sz w:val="28"/>
          <w:szCs w:val="28"/>
        </w:rPr>
      </w:pPr>
    </w:p>
    <w:sectPr w:rsidR="00302751" w:rsidRPr="00302751" w:rsidSect="0069143F">
      <w:pgSz w:w="12240" w:h="15840"/>
      <w:pgMar w:top="10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F2C"/>
    <w:multiLevelType w:val="hybridMultilevel"/>
    <w:tmpl w:val="7ABA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55CD"/>
    <w:multiLevelType w:val="hybridMultilevel"/>
    <w:tmpl w:val="AB9E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E1"/>
    <w:rsid w:val="00084CAF"/>
    <w:rsid w:val="001458A7"/>
    <w:rsid w:val="00302751"/>
    <w:rsid w:val="0048480B"/>
    <w:rsid w:val="0069143F"/>
    <w:rsid w:val="009028A4"/>
    <w:rsid w:val="00A766E1"/>
    <w:rsid w:val="00F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4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E92917DD.dotm</Template>
  <TotalTime>6</TotalTime>
  <Pages>3</Pages>
  <Words>161</Words>
  <Characters>918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2219120e</dc:creator>
  <cp:lastModifiedBy>2219120e</cp:lastModifiedBy>
  <cp:revision>2</cp:revision>
  <dcterms:created xsi:type="dcterms:W3CDTF">2015-11-12T12:09:00Z</dcterms:created>
  <dcterms:modified xsi:type="dcterms:W3CDTF">2015-11-12T12:09:00Z</dcterms:modified>
</cp:coreProperties>
</file>